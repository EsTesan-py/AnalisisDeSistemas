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1411"/>
        <w:tblW w:w="9813" w:type="dxa"/>
        <w:tblLook w:val="04A0" w:firstRow="1" w:lastRow="0" w:firstColumn="1" w:lastColumn="0" w:noHBand="0" w:noVBand="1"/>
      </w:tblPr>
      <w:tblGrid>
        <w:gridCol w:w="1148"/>
        <w:gridCol w:w="1236"/>
        <w:gridCol w:w="129"/>
        <w:gridCol w:w="3533"/>
        <w:gridCol w:w="355"/>
        <w:gridCol w:w="1683"/>
        <w:gridCol w:w="1729"/>
      </w:tblGrid>
      <w:tr w:rsidR="008A167D" w:rsidRPr="00454FD3" w14:paraId="2ED913D1" w14:textId="77777777" w:rsidTr="00454FD3">
        <w:tc>
          <w:tcPr>
            <w:tcW w:w="9813" w:type="dxa"/>
            <w:gridSpan w:val="7"/>
            <w:vAlign w:val="center"/>
          </w:tcPr>
          <w:p w14:paraId="56C06B16" w14:textId="20C84A84" w:rsidR="008A167D" w:rsidRPr="00454FD3" w:rsidRDefault="008A167D" w:rsidP="00454FD3">
            <w:pPr>
              <w:pStyle w:val="Prrafodelista"/>
              <w:spacing w:line="240" w:lineRule="auto"/>
              <w:ind w:left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es-AR"/>
              </w:rPr>
              <w:t xml:space="preserve">Proceso de Negocio: </w:t>
            </w:r>
            <w:r w:rsidR="00E365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es-AR"/>
              </w:rPr>
              <w:t xml:space="preserve">Servicio </w:t>
            </w:r>
            <w:proofErr w:type="spellStart"/>
            <w:r w:rsidR="00E365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es-AR"/>
              </w:rPr>
              <w:t>Tecnico</w:t>
            </w:r>
            <w:proofErr w:type="spellEnd"/>
            <w:r w:rsidR="00E365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es-AR"/>
              </w:rPr>
              <w:t xml:space="preserve"> de electrodomésticos</w:t>
            </w:r>
          </w:p>
        </w:tc>
      </w:tr>
      <w:tr w:rsidR="008A167D" w:rsidRPr="00454FD3" w14:paraId="097C1F7D" w14:textId="77777777" w:rsidTr="00454FD3">
        <w:tc>
          <w:tcPr>
            <w:tcW w:w="2583" w:type="dxa"/>
            <w:gridSpan w:val="3"/>
            <w:shd w:val="clear" w:color="auto" w:fill="EEECE1" w:themeFill="background2"/>
            <w:vAlign w:val="center"/>
          </w:tcPr>
          <w:p w14:paraId="58DA172F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Objetivo</w:t>
            </w:r>
          </w:p>
        </w:tc>
        <w:tc>
          <w:tcPr>
            <w:tcW w:w="7230" w:type="dxa"/>
            <w:gridSpan w:val="4"/>
            <w:vAlign w:val="center"/>
          </w:tcPr>
          <w:p w14:paraId="41B8533F" w14:textId="41D9CF63" w:rsidR="008A167D" w:rsidRPr="00454FD3" w:rsidRDefault="00E365A9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 xml:space="preserve">Realizar el servicio técnico a un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electrodomestico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 xml:space="preserve"> de un cliente y entregarlo.</w:t>
            </w:r>
          </w:p>
          <w:p w14:paraId="575E6450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14:paraId="5B3B3564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</w:tr>
      <w:tr w:rsidR="008A167D" w:rsidRPr="00454FD3" w14:paraId="54D1FE6E" w14:textId="77777777" w:rsidTr="00454FD3">
        <w:tc>
          <w:tcPr>
            <w:tcW w:w="2583" w:type="dxa"/>
            <w:gridSpan w:val="3"/>
            <w:shd w:val="clear" w:color="auto" w:fill="EEECE1" w:themeFill="background2"/>
            <w:vAlign w:val="center"/>
          </w:tcPr>
          <w:p w14:paraId="79D0AFEF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Cliente del Proceso</w:t>
            </w:r>
          </w:p>
        </w:tc>
        <w:tc>
          <w:tcPr>
            <w:tcW w:w="7230" w:type="dxa"/>
            <w:gridSpan w:val="4"/>
            <w:vAlign w:val="center"/>
          </w:tcPr>
          <w:p w14:paraId="55FA6680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14:paraId="023B0DF3" w14:textId="7754592A" w:rsidR="008A167D" w:rsidRPr="00454FD3" w:rsidRDefault="00E365A9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Cliente.</w:t>
            </w:r>
          </w:p>
          <w:p w14:paraId="2E92E7C3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</w:tr>
      <w:tr w:rsidR="008A167D" w:rsidRPr="00454FD3" w14:paraId="159055F4" w14:textId="77777777" w:rsidTr="00454FD3">
        <w:tc>
          <w:tcPr>
            <w:tcW w:w="2583" w:type="dxa"/>
            <w:gridSpan w:val="3"/>
            <w:shd w:val="clear" w:color="auto" w:fill="EEECE1" w:themeFill="background2"/>
            <w:vAlign w:val="center"/>
          </w:tcPr>
          <w:p w14:paraId="171AA398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Producto del Proceso</w:t>
            </w:r>
          </w:p>
        </w:tc>
        <w:tc>
          <w:tcPr>
            <w:tcW w:w="7230" w:type="dxa"/>
            <w:gridSpan w:val="4"/>
            <w:vAlign w:val="center"/>
          </w:tcPr>
          <w:p w14:paraId="7402CBB1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14:paraId="2A4D3E76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14:paraId="706203C4" w14:textId="5019B7AF" w:rsidR="008A167D" w:rsidRPr="00454FD3" w:rsidRDefault="00E365A9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Electrodomestico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 xml:space="preserve"> reparado. Factura.</w:t>
            </w:r>
          </w:p>
          <w:p w14:paraId="7B375A4E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</w:tr>
      <w:tr w:rsidR="008A167D" w:rsidRPr="00454FD3" w14:paraId="02D94194" w14:textId="77777777" w:rsidTr="00454FD3">
        <w:trPr>
          <w:trHeight w:val="245"/>
        </w:trPr>
        <w:tc>
          <w:tcPr>
            <w:tcW w:w="2583" w:type="dxa"/>
            <w:gridSpan w:val="3"/>
            <w:vMerge w:val="restart"/>
            <w:shd w:val="clear" w:color="auto" w:fill="EEECE1" w:themeFill="background2"/>
            <w:vAlign w:val="center"/>
          </w:tcPr>
          <w:p w14:paraId="5D3E2F9B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Proveedores del Proceso e insumos que brinda cada uno</w:t>
            </w:r>
          </w:p>
        </w:tc>
        <w:tc>
          <w:tcPr>
            <w:tcW w:w="3716" w:type="dxa"/>
            <w:shd w:val="clear" w:color="auto" w:fill="EEECE1" w:themeFill="background2"/>
            <w:vAlign w:val="center"/>
          </w:tcPr>
          <w:p w14:paraId="35B52F77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Proveedor</w:t>
            </w:r>
          </w:p>
        </w:tc>
        <w:tc>
          <w:tcPr>
            <w:tcW w:w="3514" w:type="dxa"/>
            <w:gridSpan w:val="3"/>
            <w:shd w:val="clear" w:color="auto" w:fill="EEECE1" w:themeFill="background2"/>
            <w:vAlign w:val="center"/>
          </w:tcPr>
          <w:p w14:paraId="02EAC020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Insumo</w:t>
            </w:r>
          </w:p>
        </w:tc>
      </w:tr>
      <w:tr w:rsidR="008A167D" w:rsidRPr="00454FD3" w14:paraId="5E5800AA" w14:textId="77777777" w:rsidTr="00454FD3">
        <w:trPr>
          <w:trHeight w:val="245"/>
        </w:trPr>
        <w:tc>
          <w:tcPr>
            <w:tcW w:w="2583" w:type="dxa"/>
            <w:gridSpan w:val="3"/>
            <w:vMerge/>
            <w:shd w:val="clear" w:color="auto" w:fill="EEECE1" w:themeFill="background2"/>
            <w:vAlign w:val="center"/>
          </w:tcPr>
          <w:p w14:paraId="63B575DA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716" w:type="dxa"/>
            <w:vAlign w:val="center"/>
          </w:tcPr>
          <w:p w14:paraId="437707AE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14:paraId="486E6817" w14:textId="71564579" w:rsidR="008A167D" w:rsidRDefault="00E365A9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Proceso de compra de insumos</w:t>
            </w:r>
          </w:p>
          <w:p w14:paraId="6103C92D" w14:textId="77777777" w:rsidR="00E365A9" w:rsidRDefault="00E365A9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14:paraId="4BDEA9C5" w14:textId="11DBCB2B" w:rsidR="00E365A9" w:rsidRDefault="00E365A9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Proceso de mantenimiento</w:t>
            </w:r>
          </w:p>
          <w:p w14:paraId="4AE60C2A" w14:textId="77777777" w:rsidR="00E365A9" w:rsidRDefault="00E365A9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14:paraId="23D5F43D" w14:textId="534E2982" w:rsidR="00E365A9" w:rsidRPr="00454FD3" w:rsidRDefault="00E365A9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Definicion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 xml:space="preserve"> de servicios y tarifas</w:t>
            </w:r>
          </w:p>
          <w:p w14:paraId="4E9C17F1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514" w:type="dxa"/>
            <w:gridSpan w:val="3"/>
            <w:vAlign w:val="center"/>
          </w:tcPr>
          <w:p w14:paraId="0816E335" w14:textId="77777777" w:rsidR="008A167D" w:rsidRDefault="00E365A9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Repuestos</w:t>
            </w:r>
          </w:p>
          <w:p w14:paraId="78E6AF20" w14:textId="77777777" w:rsidR="00E365A9" w:rsidRDefault="00E365A9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14:paraId="649C2F9E" w14:textId="77777777" w:rsidR="00E365A9" w:rsidRDefault="00E365A9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 xml:space="preserve">Herramientas en condiciones </w:t>
            </w:r>
          </w:p>
          <w:p w14:paraId="473F2834" w14:textId="77777777" w:rsidR="00E365A9" w:rsidRDefault="00E365A9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14:paraId="554F4D5E" w14:textId="6EA6BB17" w:rsidR="00E365A9" w:rsidRPr="00454FD3" w:rsidRDefault="00E365A9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Listado de precios</w:t>
            </w:r>
          </w:p>
        </w:tc>
      </w:tr>
      <w:tr w:rsidR="008A167D" w:rsidRPr="00454FD3" w14:paraId="6986A83A" w14:textId="77777777" w:rsidTr="00454FD3">
        <w:trPr>
          <w:trHeight w:val="245"/>
        </w:trPr>
        <w:tc>
          <w:tcPr>
            <w:tcW w:w="2583" w:type="dxa"/>
            <w:gridSpan w:val="3"/>
            <w:vMerge/>
            <w:shd w:val="clear" w:color="auto" w:fill="EEECE1" w:themeFill="background2"/>
            <w:vAlign w:val="center"/>
          </w:tcPr>
          <w:p w14:paraId="711E5AB6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716" w:type="dxa"/>
            <w:vAlign w:val="center"/>
          </w:tcPr>
          <w:p w14:paraId="348AF9F8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14:paraId="52A470B1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14:paraId="098408BA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14:paraId="294F738E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514" w:type="dxa"/>
            <w:gridSpan w:val="3"/>
            <w:vAlign w:val="center"/>
          </w:tcPr>
          <w:p w14:paraId="6810D9F6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</w:tr>
      <w:tr w:rsidR="008A167D" w:rsidRPr="00454FD3" w14:paraId="31B39CD8" w14:textId="77777777" w:rsidTr="00454FD3">
        <w:trPr>
          <w:trHeight w:val="186"/>
        </w:trPr>
        <w:tc>
          <w:tcPr>
            <w:tcW w:w="2583" w:type="dxa"/>
            <w:gridSpan w:val="3"/>
            <w:vMerge w:val="restart"/>
            <w:shd w:val="clear" w:color="auto" w:fill="EEECE1" w:themeFill="background2"/>
            <w:vAlign w:val="center"/>
          </w:tcPr>
          <w:p w14:paraId="6DF0AE8E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Recursos del Proceso</w:t>
            </w:r>
          </w:p>
        </w:tc>
        <w:tc>
          <w:tcPr>
            <w:tcW w:w="3716" w:type="dxa"/>
            <w:shd w:val="clear" w:color="auto" w:fill="EEECE1" w:themeFill="background2"/>
            <w:vAlign w:val="center"/>
          </w:tcPr>
          <w:p w14:paraId="45657698" w14:textId="77777777" w:rsidR="008A167D" w:rsidRPr="00454FD3" w:rsidRDefault="008A167D" w:rsidP="00454FD3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Humanos</w:t>
            </w:r>
          </w:p>
        </w:tc>
        <w:tc>
          <w:tcPr>
            <w:tcW w:w="3514" w:type="dxa"/>
            <w:gridSpan w:val="3"/>
            <w:shd w:val="clear" w:color="auto" w:fill="EEECE1" w:themeFill="background2"/>
            <w:vAlign w:val="center"/>
          </w:tcPr>
          <w:p w14:paraId="60838C8B" w14:textId="77777777" w:rsidR="008A167D" w:rsidRPr="00454FD3" w:rsidRDefault="008A167D" w:rsidP="00454FD3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Materiales</w:t>
            </w:r>
          </w:p>
        </w:tc>
      </w:tr>
      <w:tr w:rsidR="008A167D" w:rsidRPr="00454FD3" w14:paraId="30350C93" w14:textId="77777777" w:rsidTr="00454FD3">
        <w:trPr>
          <w:trHeight w:val="367"/>
        </w:trPr>
        <w:tc>
          <w:tcPr>
            <w:tcW w:w="2583" w:type="dxa"/>
            <w:gridSpan w:val="3"/>
            <w:vMerge/>
            <w:shd w:val="clear" w:color="auto" w:fill="EEECE1" w:themeFill="background2"/>
            <w:vAlign w:val="center"/>
          </w:tcPr>
          <w:p w14:paraId="5294D6F8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716" w:type="dxa"/>
            <w:vAlign w:val="center"/>
          </w:tcPr>
          <w:p w14:paraId="3307D364" w14:textId="77777777" w:rsidR="008A167D" w:rsidRPr="00454FD3" w:rsidRDefault="008A167D" w:rsidP="00454FD3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  <w:p w14:paraId="4E45815D" w14:textId="2E479D27" w:rsidR="008A167D" w:rsidRDefault="00E365A9" w:rsidP="00454FD3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  <w:t>Encargado de atención a Clientes</w:t>
            </w:r>
          </w:p>
          <w:p w14:paraId="0EB7B54A" w14:textId="37B55645" w:rsidR="00E365A9" w:rsidRDefault="00E365A9" w:rsidP="00454FD3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  <w:p w14:paraId="2CF09C91" w14:textId="6792DDE7" w:rsidR="00E365A9" w:rsidRPr="00454FD3" w:rsidRDefault="00621275" w:rsidP="00454FD3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  <w:t>Tecnicos</w:t>
            </w:r>
            <w:proofErr w:type="spellEnd"/>
          </w:p>
          <w:p w14:paraId="5B80A50D" w14:textId="77777777" w:rsidR="008A167D" w:rsidRPr="00454FD3" w:rsidRDefault="008A167D" w:rsidP="00454FD3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  <w:p w14:paraId="7148BC83" w14:textId="77777777" w:rsidR="008A167D" w:rsidRPr="00454FD3" w:rsidRDefault="008A167D" w:rsidP="00454FD3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  <w:p w14:paraId="0E74D0CC" w14:textId="77777777" w:rsidR="008A167D" w:rsidRPr="00454FD3" w:rsidRDefault="008A167D" w:rsidP="00454FD3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514" w:type="dxa"/>
            <w:gridSpan w:val="3"/>
            <w:vAlign w:val="center"/>
          </w:tcPr>
          <w:p w14:paraId="327AE878" w14:textId="77777777" w:rsidR="008A167D" w:rsidRPr="00454FD3" w:rsidRDefault="008A167D" w:rsidP="00454FD3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</w:tc>
      </w:tr>
      <w:tr w:rsidR="00454FD3" w:rsidRPr="00454FD3" w14:paraId="0EB6EAD2" w14:textId="77777777" w:rsidTr="00454FD3">
        <w:tc>
          <w:tcPr>
            <w:tcW w:w="2583" w:type="dxa"/>
            <w:gridSpan w:val="3"/>
            <w:vMerge w:val="restart"/>
            <w:shd w:val="clear" w:color="auto" w:fill="EEECE1" w:themeFill="background2"/>
            <w:vAlign w:val="center"/>
          </w:tcPr>
          <w:p w14:paraId="7E303A17" w14:textId="77777777" w:rsidR="00454FD3" w:rsidRPr="00454FD3" w:rsidRDefault="00454FD3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Formulario, registro e información del proceso</w:t>
            </w:r>
          </w:p>
        </w:tc>
        <w:tc>
          <w:tcPr>
            <w:tcW w:w="3716" w:type="dxa"/>
            <w:shd w:val="clear" w:color="auto" w:fill="EEECE1" w:themeFill="background2"/>
            <w:vAlign w:val="center"/>
          </w:tcPr>
          <w:p w14:paraId="1B318AA1" w14:textId="77777777" w:rsidR="00454FD3" w:rsidRPr="00454FD3" w:rsidRDefault="00454FD3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Formularios</w:t>
            </w:r>
          </w:p>
        </w:tc>
        <w:tc>
          <w:tcPr>
            <w:tcW w:w="1757" w:type="dxa"/>
            <w:gridSpan w:val="2"/>
            <w:shd w:val="clear" w:color="auto" w:fill="EEECE1" w:themeFill="background2"/>
            <w:vAlign w:val="center"/>
          </w:tcPr>
          <w:p w14:paraId="56A00925" w14:textId="77777777" w:rsidR="00454FD3" w:rsidRPr="00454FD3" w:rsidRDefault="00454FD3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 xml:space="preserve">Registros </w:t>
            </w:r>
          </w:p>
        </w:tc>
        <w:tc>
          <w:tcPr>
            <w:tcW w:w="1757" w:type="dxa"/>
            <w:shd w:val="clear" w:color="auto" w:fill="EEECE1" w:themeFill="background2"/>
            <w:vAlign w:val="center"/>
          </w:tcPr>
          <w:p w14:paraId="548BB54B" w14:textId="77777777" w:rsidR="00454FD3" w:rsidRPr="00454FD3" w:rsidRDefault="00454FD3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información</w:t>
            </w:r>
          </w:p>
        </w:tc>
      </w:tr>
      <w:tr w:rsidR="00454FD3" w:rsidRPr="00454FD3" w14:paraId="09BC8397" w14:textId="77777777" w:rsidTr="00454FD3">
        <w:tc>
          <w:tcPr>
            <w:tcW w:w="2583" w:type="dxa"/>
            <w:gridSpan w:val="3"/>
            <w:vMerge/>
            <w:shd w:val="clear" w:color="auto" w:fill="EEECE1" w:themeFill="background2"/>
            <w:vAlign w:val="center"/>
          </w:tcPr>
          <w:p w14:paraId="1A5B3556" w14:textId="77777777" w:rsidR="00454FD3" w:rsidRPr="00454FD3" w:rsidRDefault="00454FD3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716" w:type="dxa"/>
            <w:vAlign w:val="center"/>
          </w:tcPr>
          <w:p w14:paraId="3819DCD0" w14:textId="77777777" w:rsidR="00454FD3" w:rsidRPr="00454FD3" w:rsidRDefault="00454FD3" w:rsidP="00454FD3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  <w:p w14:paraId="5338F6B8" w14:textId="555F8C51" w:rsidR="00454FD3" w:rsidRDefault="00E365A9" w:rsidP="00454FD3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  <w:t>Presupuesto</w:t>
            </w:r>
          </w:p>
          <w:p w14:paraId="327270D6" w14:textId="3133E77A" w:rsidR="00E365A9" w:rsidRDefault="00E365A9" w:rsidP="00454FD3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  <w:p w14:paraId="5D5B6D5E" w14:textId="1421B742" w:rsidR="00E365A9" w:rsidRDefault="00E365A9" w:rsidP="00454FD3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  <w:t>Factura</w:t>
            </w:r>
          </w:p>
          <w:p w14:paraId="6B075389" w14:textId="77777777" w:rsidR="00E365A9" w:rsidRDefault="00E365A9" w:rsidP="00454FD3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  <w:p w14:paraId="4B5DE4E8" w14:textId="77777777" w:rsidR="00454FD3" w:rsidRPr="00454FD3" w:rsidRDefault="00454FD3" w:rsidP="00454FD3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  <w:p w14:paraId="6C237FFB" w14:textId="77777777" w:rsidR="00454FD3" w:rsidRPr="00454FD3" w:rsidRDefault="00454FD3" w:rsidP="00454FD3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1757" w:type="dxa"/>
            <w:gridSpan w:val="2"/>
            <w:shd w:val="clear" w:color="auto" w:fill="auto"/>
            <w:vAlign w:val="center"/>
          </w:tcPr>
          <w:p w14:paraId="48812265" w14:textId="77777777" w:rsidR="00454FD3" w:rsidRDefault="00E365A9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  <w:t>Datos del cliente</w:t>
            </w:r>
          </w:p>
          <w:p w14:paraId="3B0989E9" w14:textId="087E6FD9" w:rsidR="00E365A9" w:rsidRDefault="00E365A9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  <w:t>Datos del electrodoméstico involucrado</w:t>
            </w:r>
          </w:p>
          <w:p w14:paraId="0DA21EFF" w14:textId="6E1C7A34" w:rsidR="00E365A9" w:rsidRDefault="00E365A9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  <w:t>Datos de la solicitud</w:t>
            </w:r>
          </w:p>
          <w:p w14:paraId="28F1A903" w14:textId="5987D5C6" w:rsidR="00E365A9" w:rsidRPr="00454FD3" w:rsidRDefault="00E365A9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1757" w:type="dxa"/>
            <w:shd w:val="clear" w:color="auto" w:fill="auto"/>
            <w:vAlign w:val="center"/>
          </w:tcPr>
          <w:p w14:paraId="59ED900F" w14:textId="056F4D2D" w:rsidR="00454FD3" w:rsidRPr="00454FD3" w:rsidRDefault="00E365A9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  <w:t>Listado de precios</w:t>
            </w:r>
          </w:p>
        </w:tc>
      </w:tr>
      <w:tr w:rsidR="008A167D" w:rsidRPr="00454FD3" w14:paraId="6CFF4728" w14:textId="77777777" w:rsidTr="00454FD3">
        <w:tc>
          <w:tcPr>
            <w:tcW w:w="2583" w:type="dxa"/>
            <w:gridSpan w:val="3"/>
            <w:shd w:val="clear" w:color="auto" w:fill="EEECE1" w:themeFill="background2"/>
            <w:vAlign w:val="center"/>
          </w:tcPr>
          <w:p w14:paraId="2011002A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Reglas de Negocio</w:t>
            </w:r>
          </w:p>
        </w:tc>
        <w:tc>
          <w:tcPr>
            <w:tcW w:w="7230" w:type="dxa"/>
            <w:gridSpan w:val="4"/>
            <w:vAlign w:val="center"/>
          </w:tcPr>
          <w:p w14:paraId="47400999" w14:textId="77777777" w:rsidR="008A167D" w:rsidRPr="00454FD3" w:rsidRDefault="008A167D" w:rsidP="00454FD3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  <w:p w14:paraId="7EBD1137" w14:textId="663DF43F" w:rsidR="008A167D" w:rsidRDefault="00806C4D" w:rsidP="00454FD3">
            <w:pPr>
              <w:rPr>
                <w:rFonts w:ascii="Arial" w:eastAsia="Times New Roman" w:hAnsi="Arial" w:cs="Arial"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lang w:eastAsia="es-AR"/>
              </w:rPr>
              <w:t>El electrodoméstico a reparar deberá pertenecer a una línea de fabricación de alguna de las marcas con las que tenga convenio la empresa.</w:t>
            </w:r>
          </w:p>
          <w:p w14:paraId="1A0F8ADF" w14:textId="77777777" w:rsidR="00806C4D" w:rsidRDefault="00806C4D" w:rsidP="00454FD3">
            <w:pPr>
              <w:rPr>
                <w:rFonts w:ascii="Arial" w:eastAsia="Times New Roman" w:hAnsi="Arial" w:cs="Arial"/>
                <w:color w:val="000000"/>
                <w:szCs w:val="20"/>
                <w:lang w:eastAsia="es-AR"/>
              </w:rPr>
            </w:pPr>
          </w:p>
          <w:p w14:paraId="3B130E6F" w14:textId="51708275" w:rsidR="00806C4D" w:rsidRDefault="00806C4D" w:rsidP="00454FD3">
            <w:pPr>
              <w:rPr>
                <w:rFonts w:ascii="Arial" w:eastAsia="Times New Roman" w:hAnsi="Arial" w:cs="Arial"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lang w:eastAsia="es-AR"/>
              </w:rPr>
              <w:t>Para procesar una orden de reparación, el cliente se deberá comunicar por vía telefónica.</w:t>
            </w:r>
          </w:p>
          <w:p w14:paraId="785A97F7" w14:textId="77777777" w:rsidR="00806C4D" w:rsidRDefault="00806C4D" w:rsidP="00454FD3">
            <w:pPr>
              <w:rPr>
                <w:rFonts w:ascii="Arial" w:eastAsia="Times New Roman" w:hAnsi="Arial" w:cs="Arial"/>
                <w:color w:val="000000"/>
                <w:szCs w:val="20"/>
                <w:lang w:eastAsia="es-AR"/>
              </w:rPr>
            </w:pPr>
          </w:p>
          <w:p w14:paraId="729A264B" w14:textId="554B895D" w:rsidR="00806C4D" w:rsidRDefault="00806C4D" w:rsidP="00454FD3">
            <w:pPr>
              <w:rPr>
                <w:rFonts w:ascii="Arial" w:eastAsia="Times New Roman" w:hAnsi="Arial" w:cs="Arial"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lang w:eastAsia="es-AR"/>
              </w:rPr>
              <w:t>El electrodoméstico a reparar se evaluará en el domicilio la posible reparación</w:t>
            </w:r>
            <w:r w:rsidR="00621275">
              <w:rPr>
                <w:rFonts w:ascii="Arial" w:eastAsia="Times New Roman" w:hAnsi="Arial" w:cs="Arial"/>
                <w:color w:val="000000"/>
                <w:szCs w:val="20"/>
                <w:lang w:eastAsia="es-AR"/>
              </w:rPr>
              <w:t xml:space="preserve"> y se especificará un presupuesto, en caso de el cliente aceptar, se procederá la reparación en el domicilio.</w:t>
            </w:r>
          </w:p>
          <w:p w14:paraId="5FFE6F3F" w14:textId="77777777" w:rsidR="00621275" w:rsidRDefault="00621275" w:rsidP="00454FD3">
            <w:pPr>
              <w:rPr>
                <w:rFonts w:ascii="Arial" w:eastAsia="Times New Roman" w:hAnsi="Arial" w:cs="Arial"/>
                <w:color w:val="000000"/>
                <w:szCs w:val="20"/>
                <w:lang w:eastAsia="es-AR"/>
              </w:rPr>
            </w:pPr>
          </w:p>
          <w:p w14:paraId="49E16FA3" w14:textId="769D13D8" w:rsidR="00621275" w:rsidRPr="00806C4D" w:rsidRDefault="00621275" w:rsidP="00454FD3">
            <w:pPr>
              <w:rPr>
                <w:rFonts w:ascii="Arial" w:eastAsia="Times New Roman" w:hAnsi="Arial" w:cs="Arial"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lang w:eastAsia="es-AR"/>
              </w:rPr>
              <w:t xml:space="preserve">En caso de, el </w:t>
            </w:r>
            <w:proofErr w:type="spellStart"/>
            <w:r>
              <w:rPr>
                <w:rFonts w:ascii="Arial" w:eastAsia="Times New Roman" w:hAnsi="Arial" w:cs="Arial"/>
                <w:color w:val="000000"/>
                <w:szCs w:val="20"/>
                <w:lang w:eastAsia="es-AR"/>
              </w:rPr>
              <w:t>electrodomestico</w:t>
            </w:r>
            <w:proofErr w:type="spellEnd"/>
            <w:r>
              <w:rPr>
                <w:rFonts w:ascii="Arial" w:eastAsia="Times New Roman" w:hAnsi="Arial" w:cs="Arial"/>
                <w:color w:val="000000"/>
                <w:szCs w:val="20"/>
                <w:lang w:eastAsia="es-AR"/>
              </w:rPr>
              <w:t xml:space="preserve">, no poder repararse en el domicilio, se </w:t>
            </w:r>
            <w:r>
              <w:rPr>
                <w:rFonts w:ascii="Arial" w:eastAsia="Times New Roman" w:hAnsi="Arial" w:cs="Arial"/>
                <w:color w:val="000000"/>
                <w:szCs w:val="20"/>
                <w:lang w:eastAsia="es-AR"/>
              </w:rPr>
              <w:lastRenderedPageBreak/>
              <w:t>procederá a trasladarlo al local y continuar con la evaluación del presupuesto, en caso del cliente aceptar el presupuesto, se procederá con la reparación en el local.</w:t>
            </w:r>
          </w:p>
          <w:p w14:paraId="364A54A1" w14:textId="77777777" w:rsidR="008A167D" w:rsidRPr="00454FD3" w:rsidRDefault="008A167D" w:rsidP="00454FD3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  <w:p w14:paraId="5C9D82D2" w14:textId="77777777" w:rsidR="008A167D" w:rsidRPr="00454FD3" w:rsidRDefault="008A167D" w:rsidP="00454FD3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  <w:p w14:paraId="21B0A66E" w14:textId="77777777" w:rsidR="008A167D" w:rsidRPr="00454FD3" w:rsidRDefault="008A167D" w:rsidP="00454FD3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  <w:p w14:paraId="10ED9245" w14:textId="77777777" w:rsidR="008A167D" w:rsidRPr="00454FD3" w:rsidRDefault="008A167D" w:rsidP="00454FD3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  <w:p w14:paraId="05111F69" w14:textId="77777777" w:rsidR="008A167D" w:rsidRPr="00454FD3" w:rsidRDefault="008A167D" w:rsidP="00454FD3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  <w:p w14:paraId="7CEEB76A" w14:textId="77777777" w:rsidR="008A167D" w:rsidRPr="00454FD3" w:rsidRDefault="008A167D" w:rsidP="00454FD3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</w:tc>
      </w:tr>
      <w:tr w:rsidR="008A167D" w:rsidRPr="00454FD3" w14:paraId="16EF78B3" w14:textId="77777777" w:rsidTr="00454FD3">
        <w:tc>
          <w:tcPr>
            <w:tcW w:w="2583" w:type="dxa"/>
            <w:gridSpan w:val="3"/>
            <w:shd w:val="clear" w:color="auto" w:fill="EEECE1" w:themeFill="background2"/>
            <w:vAlign w:val="center"/>
          </w:tcPr>
          <w:p w14:paraId="1859A7DE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lastRenderedPageBreak/>
              <w:t>Restricciones</w:t>
            </w:r>
          </w:p>
        </w:tc>
        <w:tc>
          <w:tcPr>
            <w:tcW w:w="7230" w:type="dxa"/>
            <w:gridSpan w:val="4"/>
            <w:vAlign w:val="center"/>
          </w:tcPr>
          <w:p w14:paraId="4289BD80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  <w:p w14:paraId="3937A6C6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  <w:p w14:paraId="2705DA84" w14:textId="25F5F539" w:rsidR="008A167D" w:rsidRPr="00454FD3" w:rsidRDefault="00806C4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  <w:t>Cumplimentar con las normas y reglamento de ARCA.</w:t>
            </w:r>
          </w:p>
          <w:p w14:paraId="269CB29A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  <w:p w14:paraId="647C7DB5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</w:tc>
      </w:tr>
      <w:tr w:rsidR="008A167D" w:rsidRPr="00454FD3" w14:paraId="6E88F545" w14:textId="77777777" w:rsidTr="00454FD3">
        <w:tc>
          <w:tcPr>
            <w:tcW w:w="2583" w:type="dxa"/>
            <w:gridSpan w:val="3"/>
            <w:shd w:val="clear" w:color="auto" w:fill="EEECE1" w:themeFill="background2"/>
            <w:vAlign w:val="center"/>
          </w:tcPr>
          <w:p w14:paraId="7BF62CBC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Listado de actividades</w:t>
            </w:r>
          </w:p>
        </w:tc>
        <w:tc>
          <w:tcPr>
            <w:tcW w:w="7230" w:type="dxa"/>
            <w:gridSpan w:val="4"/>
            <w:vAlign w:val="center"/>
          </w:tcPr>
          <w:p w14:paraId="2E1F33F7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14:paraId="7E195462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14:paraId="2CC722A6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</w:tr>
      <w:tr w:rsidR="008A167D" w:rsidRPr="00454FD3" w14:paraId="462ADBA9" w14:textId="77777777" w:rsidTr="00454FD3">
        <w:tc>
          <w:tcPr>
            <w:tcW w:w="2583" w:type="dxa"/>
            <w:gridSpan w:val="3"/>
            <w:shd w:val="clear" w:color="auto" w:fill="EEECE1" w:themeFill="background2"/>
            <w:vAlign w:val="center"/>
          </w:tcPr>
          <w:p w14:paraId="17365666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Observaciones</w:t>
            </w:r>
          </w:p>
        </w:tc>
        <w:tc>
          <w:tcPr>
            <w:tcW w:w="7230" w:type="dxa"/>
            <w:gridSpan w:val="4"/>
            <w:vAlign w:val="center"/>
          </w:tcPr>
          <w:p w14:paraId="1A9D4420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14:paraId="1E4B3487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</w:tr>
      <w:tr w:rsidR="008A167D" w:rsidRPr="00454FD3" w14:paraId="42A97EF6" w14:textId="77777777" w:rsidTr="00454FD3">
        <w:tc>
          <w:tcPr>
            <w:tcW w:w="9813" w:type="dxa"/>
            <w:gridSpan w:val="7"/>
            <w:shd w:val="clear" w:color="auto" w:fill="EEECE1" w:themeFill="background2"/>
            <w:vAlign w:val="center"/>
          </w:tcPr>
          <w:p w14:paraId="7539BA35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  <w:t>Historia de Cambios</w:t>
            </w:r>
          </w:p>
        </w:tc>
      </w:tr>
      <w:tr w:rsidR="008A167D" w:rsidRPr="00454FD3" w14:paraId="0A909117" w14:textId="77777777" w:rsidTr="00454FD3">
        <w:tc>
          <w:tcPr>
            <w:tcW w:w="1166" w:type="dxa"/>
            <w:shd w:val="clear" w:color="auto" w:fill="auto"/>
            <w:vAlign w:val="center"/>
          </w:tcPr>
          <w:p w14:paraId="7B787902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Versión</w:t>
            </w:r>
          </w:p>
        </w:tc>
        <w:tc>
          <w:tcPr>
            <w:tcW w:w="1276" w:type="dxa"/>
            <w:vAlign w:val="center"/>
          </w:tcPr>
          <w:p w14:paraId="57C7332B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Fecha</w:t>
            </w:r>
          </w:p>
        </w:tc>
        <w:tc>
          <w:tcPr>
            <w:tcW w:w="4110" w:type="dxa"/>
            <w:gridSpan w:val="3"/>
            <w:vAlign w:val="center"/>
          </w:tcPr>
          <w:p w14:paraId="1002D2C3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Descripción del cambio</w:t>
            </w:r>
          </w:p>
        </w:tc>
        <w:tc>
          <w:tcPr>
            <w:tcW w:w="3261" w:type="dxa"/>
            <w:gridSpan w:val="2"/>
            <w:vAlign w:val="center"/>
          </w:tcPr>
          <w:p w14:paraId="575C4A05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Autor/res</w:t>
            </w:r>
          </w:p>
        </w:tc>
      </w:tr>
      <w:tr w:rsidR="008A167D" w:rsidRPr="00454FD3" w14:paraId="565C8EC7" w14:textId="77777777" w:rsidTr="00454FD3">
        <w:tc>
          <w:tcPr>
            <w:tcW w:w="1166" w:type="dxa"/>
            <w:shd w:val="clear" w:color="auto" w:fill="auto"/>
            <w:vAlign w:val="center"/>
          </w:tcPr>
          <w:p w14:paraId="671AC8B7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1276" w:type="dxa"/>
            <w:vAlign w:val="center"/>
          </w:tcPr>
          <w:p w14:paraId="0992F883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4110" w:type="dxa"/>
            <w:gridSpan w:val="3"/>
            <w:vAlign w:val="center"/>
          </w:tcPr>
          <w:p w14:paraId="66547FDF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261" w:type="dxa"/>
            <w:gridSpan w:val="2"/>
            <w:vAlign w:val="center"/>
          </w:tcPr>
          <w:p w14:paraId="52BA7663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</w:tr>
      <w:tr w:rsidR="008A167D" w:rsidRPr="00454FD3" w14:paraId="2663EA80" w14:textId="77777777" w:rsidTr="00454FD3">
        <w:tc>
          <w:tcPr>
            <w:tcW w:w="1166" w:type="dxa"/>
            <w:shd w:val="clear" w:color="auto" w:fill="auto"/>
            <w:vAlign w:val="center"/>
          </w:tcPr>
          <w:p w14:paraId="37DE47D4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1276" w:type="dxa"/>
            <w:vAlign w:val="center"/>
          </w:tcPr>
          <w:p w14:paraId="65765A31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4110" w:type="dxa"/>
            <w:gridSpan w:val="3"/>
            <w:vAlign w:val="center"/>
          </w:tcPr>
          <w:p w14:paraId="086F0343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261" w:type="dxa"/>
            <w:gridSpan w:val="2"/>
            <w:vAlign w:val="center"/>
          </w:tcPr>
          <w:p w14:paraId="25DCE5AD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</w:tr>
      <w:tr w:rsidR="008A167D" w:rsidRPr="00454FD3" w14:paraId="151F8369" w14:textId="77777777" w:rsidTr="00454FD3">
        <w:tc>
          <w:tcPr>
            <w:tcW w:w="1166" w:type="dxa"/>
            <w:shd w:val="clear" w:color="auto" w:fill="auto"/>
            <w:vAlign w:val="center"/>
          </w:tcPr>
          <w:p w14:paraId="6228035E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1276" w:type="dxa"/>
            <w:vAlign w:val="center"/>
          </w:tcPr>
          <w:p w14:paraId="3416294E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4110" w:type="dxa"/>
            <w:gridSpan w:val="3"/>
            <w:vAlign w:val="center"/>
          </w:tcPr>
          <w:p w14:paraId="513B6E5A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261" w:type="dxa"/>
            <w:gridSpan w:val="2"/>
            <w:vAlign w:val="center"/>
          </w:tcPr>
          <w:p w14:paraId="70054471" w14:textId="77777777"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</w:tr>
    </w:tbl>
    <w:p w14:paraId="75011D65" w14:textId="77777777" w:rsidR="005E18EB" w:rsidRPr="00454FD3" w:rsidRDefault="005E18EB" w:rsidP="008A167D">
      <w:pPr>
        <w:rPr>
          <w:rFonts w:ascii="Arial" w:hAnsi="Arial" w:cs="Arial"/>
          <w:sz w:val="24"/>
        </w:rPr>
      </w:pPr>
    </w:p>
    <w:sectPr w:rsidR="005E18EB" w:rsidRPr="00454FD3" w:rsidSect="008A16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7C2DE9" w14:textId="77777777" w:rsidR="00C02A53" w:rsidRDefault="00C02A53" w:rsidP="008A167D">
      <w:pPr>
        <w:spacing w:after="0" w:line="240" w:lineRule="auto"/>
      </w:pPr>
      <w:r>
        <w:separator/>
      </w:r>
    </w:p>
  </w:endnote>
  <w:endnote w:type="continuationSeparator" w:id="0">
    <w:p w14:paraId="62C58A28" w14:textId="77777777" w:rsidR="00C02A53" w:rsidRDefault="00C02A53" w:rsidP="008A1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E17E5" w14:textId="77777777" w:rsidR="005E48EB" w:rsidRDefault="005E48E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72FFD" w14:textId="77777777" w:rsidR="005E48EB" w:rsidRDefault="005E48E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48E6E" w14:textId="77777777" w:rsidR="005E48EB" w:rsidRDefault="005E48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7B07B8" w14:textId="77777777" w:rsidR="00C02A53" w:rsidRDefault="00C02A53" w:rsidP="008A167D">
      <w:pPr>
        <w:spacing w:after="0" w:line="240" w:lineRule="auto"/>
      </w:pPr>
      <w:r>
        <w:separator/>
      </w:r>
    </w:p>
  </w:footnote>
  <w:footnote w:type="continuationSeparator" w:id="0">
    <w:p w14:paraId="7044F0D5" w14:textId="77777777" w:rsidR="00C02A53" w:rsidRDefault="00C02A53" w:rsidP="008A1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CECD3" w14:textId="77777777" w:rsidR="005E48EB" w:rsidRDefault="005E48E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F8C03" w14:textId="77777777" w:rsidR="008A167D" w:rsidRDefault="005E48EB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1" locked="0" layoutInCell="1" allowOverlap="1" wp14:anchorId="3D7D0665" wp14:editId="006B201F">
          <wp:simplePos x="0" y="0"/>
          <wp:positionH relativeFrom="column">
            <wp:posOffset>4120515</wp:posOffset>
          </wp:positionH>
          <wp:positionV relativeFrom="paragraph">
            <wp:posOffset>-249555</wp:posOffset>
          </wp:positionV>
          <wp:extent cx="2066925" cy="613410"/>
          <wp:effectExtent l="0" t="0" r="9525" b="0"/>
          <wp:wrapTight wrapText="bothSides">
            <wp:wrapPolygon edited="0">
              <wp:start x="0" y="0"/>
              <wp:lineTo x="0" y="20795"/>
              <wp:lineTo x="21500" y="20795"/>
              <wp:lineTo x="21500" y="0"/>
              <wp:lineTo x="0" y="0"/>
            </wp:wrapPolygon>
          </wp:wrapTight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T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6925" cy="613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46B0531" w14:textId="77777777" w:rsidR="008A167D" w:rsidRDefault="008A167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875DE3" w14:textId="77777777" w:rsidR="005E48EB" w:rsidRDefault="005E48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117AD"/>
    <w:multiLevelType w:val="hybridMultilevel"/>
    <w:tmpl w:val="19B241AE"/>
    <w:lvl w:ilvl="0" w:tplc="2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932B44"/>
    <w:multiLevelType w:val="hybridMultilevel"/>
    <w:tmpl w:val="E564B320"/>
    <w:lvl w:ilvl="0" w:tplc="2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89451E"/>
    <w:multiLevelType w:val="hybridMultilevel"/>
    <w:tmpl w:val="8354BF84"/>
    <w:lvl w:ilvl="0" w:tplc="2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3F26C8"/>
    <w:multiLevelType w:val="hybridMultilevel"/>
    <w:tmpl w:val="1EB6A686"/>
    <w:lvl w:ilvl="0" w:tplc="2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8069962">
    <w:abstractNumId w:val="1"/>
  </w:num>
  <w:num w:numId="2" w16cid:durableId="2040428400">
    <w:abstractNumId w:val="2"/>
  </w:num>
  <w:num w:numId="3" w16cid:durableId="1607538613">
    <w:abstractNumId w:val="0"/>
  </w:num>
  <w:num w:numId="4" w16cid:durableId="18873329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D3"/>
    <w:rsid w:val="002507D5"/>
    <w:rsid w:val="002C7E28"/>
    <w:rsid w:val="00454FD3"/>
    <w:rsid w:val="005E18EB"/>
    <w:rsid w:val="005E48EB"/>
    <w:rsid w:val="00621275"/>
    <w:rsid w:val="00806C4D"/>
    <w:rsid w:val="008A167D"/>
    <w:rsid w:val="009948EF"/>
    <w:rsid w:val="00A10AE3"/>
    <w:rsid w:val="00A85587"/>
    <w:rsid w:val="00C02A53"/>
    <w:rsid w:val="00C10015"/>
    <w:rsid w:val="00D016B3"/>
    <w:rsid w:val="00E3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9BDADB"/>
  <w15:docId w15:val="{036B1AA4-013A-47FE-B724-32BD18B1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6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A1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A167D"/>
    <w:pPr>
      <w:spacing w:after="160" w:line="259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A16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167D"/>
  </w:style>
  <w:style w:type="paragraph" w:styleId="Piedepgina">
    <w:name w:val="footer"/>
    <w:basedOn w:val="Normal"/>
    <w:link w:val="PiedepginaCar"/>
    <w:uiPriority w:val="99"/>
    <w:unhideWhenUsed/>
    <w:rsid w:val="008A16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167D"/>
  </w:style>
  <w:style w:type="paragraph" w:styleId="Textodeglobo">
    <w:name w:val="Balloon Text"/>
    <w:basedOn w:val="Normal"/>
    <w:link w:val="TextodegloboCar"/>
    <w:uiPriority w:val="99"/>
    <w:semiHidden/>
    <w:unhideWhenUsed/>
    <w:rsid w:val="008A1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16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ola\Downloads\Plantilla%20Proceso%20de%20Negoci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Proceso de Negocio</Template>
  <TotalTime>1</TotalTime>
  <Pages>2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Simieli</dc:creator>
  <cp:lastModifiedBy>Darkus Nela</cp:lastModifiedBy>
  <cp:revision>2</cp:revision>
  <cp:lastPrinted>2024-04-03T05:07:00Z</cp:lastPrinted>
  <dcterms:created xsi:type="dcterms:W3CDTF">2025-05-05T05:58:00Z</dcterms:created>
  <dcterms:modified xsi:type="dcterms:W3CDTF">2025-05-05T05:58:00Z</dcterms:modified>
</cp:coreProperties>
</file>